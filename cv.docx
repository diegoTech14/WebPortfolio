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B8B8" w14:textId="77777777" w:rsidR="00407B3F" w:rsidRDefault="00407B3F" w:rsidP="00BB6070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360"/>
        <w:gridCol w:w="1710"/>
        <w:gridCol w:w="5390"/>
      </w:tblGrid>
      <w:tr w:rsidR="004326C9" w14:paraId="48268713" w14:textId="77777777" w:rsidTr="00306AAD">
        <w:trPr>
          <w:trHeight w:val="315"/>
        </w:trPr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14:paraId="0F634F07" w14:textId="131E22F8" w:rsidR="004326C9" w:rsidRDefault="001E7B7B" w:rsidP="00230261">
            <w:r>
              <w:t>(506) 64832448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FDB6D66" w14:textId="2D0A603F" w:rsidR="004326C9" w:rsidRDefault="001E7B7B" w:rsidP="00230261">
            <w:r>
              <w:t>Limón, CR</w:t>
            </w:r>
            <w:r w:rsidR="00A62F56" w:rsidRPr="00B10F35">
              <w:t xml:space="preserve"> </w:t>
            </w:r>
          </w:p>
        </w:tc>
        <w:tc>
          <w:tcPr>
            <w:tcW w:w="5390" w:type="dxa"/>
            <w:tcBorders>
              <w:bottom w:val="single" w:sz="4" w:space="0" w:color="auto"/>
            </w:tcBorders>
          </w:tcPr>
          <w:p w14:paraId="5000C230" w14:textId="2D5FDAFE" w:rsidR="004326C9" w:rsidRDefault="002A4593" w:rsidP="00230261">
            <w:r w:rsidRPr="002A4593">
              <w:t>diegoduarte8343@gmail.com</w:t>
            </w:r>
          </w:p>
        </w:tc>
      </w:tr>
      <w:tr w:rsidR="00657425" w14:paraId="160B8A00" w14:textId="77777777" w:rsidTr="00EA2C19">
        <w:trPr>
          <w:trHeight w:val="107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0918C35D" w14:textId="77777777" w:rsidR="00657425" w:rsidRPr="00B10F35" w:rsidRDefault="00657425" w:rsidP="00BB6070"/>
        </w:tc>
      </w:tr>
      <w:tr w:rsidR="00657425" w:rsidRPr="001E7B7B" w14:paraId="59BDC17D" w14:textId="77777777" w:rsidTr="00EA2C19">
        <w:trPr>
          <w:trHeight w:val="1755"/>
        </w:trPr>
        <w:tc>
          <w:tcPr>
            <w:tcW w:w="9350" w:type="dxa"/>
            <w:gridSpan w:val="4"/>
            <w:vAlign w:val="center"/>
          </w:tcPr>
          <w:p w14:paraId="53B9D2DA" w14:textId="49E140EB" w:rsidR="00657425" w:rsidRPr="001E7B7B" w:rsidRDefault="001E7B7B" w:rsidP="00EA2C19">
            <w:pPr>
              <w:pStyle w:val="Name"/>
              <w:rPr>
                <w:lang w:val="es-CR"/>
              </w:rPr>
            </w:pPr>
            <w:r w:rsidRPr="001E7B7B">
              <w:rPr>
                <w:lang w:val="es-CR"/>
              </w:rPr>
              <w:t>Diego Duarte Fernández</w:t>
            </w:r>
          </w:p>
          <w:p w14:paraId="1ADADF85" w14:textId="7D47AA74" w:rsidR="00657425" w:rsidRPr="001E7B7B" w:rsidRDefault="001E7B7B" w:rsidP="005718A0">
            <w:pPr>
              <w:pStyle w:val="Professionaltitle"/>
              <w:rPr>
                <w:lang w:val="es-CR"/>
              </w:rPr>
            </w:pPr>
            <w:r w:rsidRPr="001E7B7B">
              <w:rPr>
                <w:lang w:val="es-CR"/>
              </w:rPr>
              <w:t>Software e</w:t>
            </w:r>
            <w:r>
              <w:rPr>
                <w:lang w:val="es-CR"/>
              </w:rPr>
              <w:t>ngineer</w:t>
            </w:r>
          </w:p>
        </w:tc>
      </w:tr>
      <w:tr w:rsidR="00EA2C19" w:rsidRPr="001E7B7B" w14:paraId="34323B63" w14:textId="77777777" w:rsidTr="00EA2C19">
        <w:trPr>
          <w:trHeight w:val="80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5FB4BFE2" w14:textId="77777777" w:rsidR="00EA2C19" w:rsidRPr="001E7B7B" w:rsidRDefault="00EA2C19" w:rsidP="00BB6070">
            <w:pPr>
              <w:rPr>
                <w:lang w:val="es-CR"/>
              </w:rPr>
            </w:pPr>
          </w:p>
        </w:tc>
      </w:tr>
      <w:tr w:rsidR="00EA2C19" w:rsidRPr="001E7B7B" w14:paraId="22F7BBC1" w14:textId="77777777" w:rsidTr="00EA2C19">
        <w:trPr>
          <w:trHeight w:val="305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061D093A" w14:textId="77777777" w:rsidR="00EA2C19" w:rsidRPr="001E7B7B" w:rsidRDefault="00EA2C19" w:rsidP="00BB6070">
            <w:pPr>
              <w:rPr>
                <w:lang w:val="es-CR"/>
              </w:rPr>
            </w:pPr>
          </w:p>
        </w:tc>
      </w:tr>
      <w:tr w:rsidR="00EA2C19" w14:paraId="33E97CA9" w14:textId="77777777" w:rsidTr="00EA2C19">
        <w:trPr>
          <w:trHeight w:val="810"/>
        </w:trPr>
        <w:tc>
          <w:tcPr>
            <w:tcW w:w="1890" w:type="dxa"/>
          </w:tcPr>
          <w:p w14:paraId="14EAB21C" w14:textId="77777777" w:rsidR="00EA2C19" w:rsidRPr="00B10F35" w:rsidRDefault="00000000" w:rsidP="005718A0">
            <w:pPr>
              <w:pStyle w:val="Heading1"/>
            </w:pPr>
            <w:sdt>
              <w:sdtPr>
                <w:id w:val="-579206713"/>
                <w:placeholder>
                  <w:docPart w:val="09C5CDB37F8743349270EB9F714FEAFA"/>
                </w:placeholder>
                <w:temporary/>
                <w:showingPlcHdr/>
                <w15:appearance w15:val="hidden"/>
              </w:sdtPr>
              <w:sdtContent>
                <w:r w:rsidR="005718A0">
                  <w:t>Objective</w:t>
                </w:r>
              </w:sdtContent>
            </w:sdt>
          </w:p>
        </w:tc>
        <w:tc>
          <w:tcPr>
            <w:tcW w:w="360" w:type="dxa"/>
          </w:tcPr>
          <w:p w14:paraId="0ABF8B3B" w14:textId="77777777" w:rsidR="00EA2C19" w:rsidRPr="00B10F35" w:rsidRDefault="00EA2C19" w:rsidP="00EA2C19"/>
        </w:tc>
        <w:tc>
          <w:tcPr>
            <w:tcW w:w="7100" w:type="dxa"/>
            <w:gridSpan w:val="2"/>
          </w:tcPr>
          <w:p w14:paraId="714D0C9B" w14:textId="6692F85C" w:rsidR="00DF741D" w:rsidRPr="00B10F35" w:rsidRDefault="001E6D88" w:rsidP="005718A0">
            <w:r>
              <w:t xml:space="preserve">My main goal in a computer science degree is to contribute significantly to the business world through the application of my knowledge and skills. I constantly seek to improve my capabilities to offer innovative and efficient technological solutions that add value to company operations. I have worked supporting and creating software for small companies such as </w:t>
            </w:r>
            <w:proofErr w:type="spellStart"/>
            <w:r>
              <w:t>Dalopcan</w:t>
            </w:r>
            <w:proofErr w:type="spellEnd"/>
            <w:r>
              <w:t xml:space="preserve"> </w:t>
            </w:r>
            <w:proofErr w:type="spellStart"/>
            <w:r>
              <w:t>Soluciones</w:t>
            </w:r>
            <w:proofErr w:type="spellEnd"/>
            <w:r>
              <w:t xml:space="preserve"> </w:t>
            </w:r>
            <w:proofErr w:type="spellStart"/>
            <w:r>
              <w:t>audiológicas</w:t>
            </w:r>
            <w:proofErr w:type="spellEnd"/>
            <w:r>
              <w:t xml:space="preserve"> and </w:t>
            </w:r>
            <w:proofErr w:type="spellStart"/>
            <w:r>
              <w:t>Gandoca</w:t>
            </w:r>
            <w:proofErr w:type="spellEnd"/>
            <w:r>
              <w:t xml:space="preserve"> Tours. Also, I’ve created some personal projects.</w:t>
            </w:r>
          </w:p>
        </w:tc>
      </w:tr>
      <w:tr w:rsidR="00EA2C19" w14:paraId="6F4D46BF" w14:textId="77777777" w:rsidTr="00EA2C19">
        <w:trPr>
          <w:trHeight w:val="288"/>
        </w:trPr>
        <w:tc>
          <w:tcPr>
            <w:tcW w:w="1890" w:type="dxa"/>
          </w:tcPr>
          <w:p w14:paraId="1F603E08" w14:textId="77777777" w:rsidR="00EA2C19" w:rsidRDefault="00EA2C19" w:rsidP="00EA2C19"/>
        </w:tc>
        <w:tc>
          <w:tcPr>
            <w:tcW w:w="360" w:type="dxa"/>
          </w:tcPr>
          <w:p w14:paraId="4A387C31" w14:textId="77777777" w:rsidR="00EA2C19" w:rsidRPr="00B10F35" w:rsidRDefault="00EA2C19" w:rsidP="00EA2C19"/>
        </w:tc>
        <w:tc>
          <w:tcPr>
            <w:tcW w:w="7100" w:type="dxa"/>
            <w:gridSpan w:val="2"/>
            <w:tcBorders>
              <w:bottom w:val="single" w:sz="4" w:space="0" w:color="auto"/>
            </w:tcBorders>
          </w:tcPr>
          <w:p w14:paraId="740141FC" w14:textId="77777777" w:rsidR="00EA2C19" w:rsidRDefault="00EA2C19" w:rsidP="00EA2C19"/>
        </w:tc>
      </w:tr>
      <w:tr w:rsidR="00EA2C19" w14:paraId="0AB01F4E" w14:textId="77777777" w:rsidTr="00EA2C19">
        <w:trPr>
          <w:trHeight w:val="890"/>
        </w:trPr>
        <w:tc>
          <w:tcPr>
            <w:tcW w:w="1890" w:type="dxa"/>
          </w:tcPr>
          <w:p w14:paraId="02A0044D" w14:textId="77777777" w:rsidR="00EA2C19" w:rsidRDefault="00EA2C19" w:rsidP="00EA2C19"/>
        </w:tc>
        <w:tc>
          <w:tcPr>
            <w:tcW w:w="360" w:type="dxa"/>
          </w:tcPr>
          <w:p w14:paraId="4FD1BBA3" w14:textId="77777777" w:rsidR="00EA2C19" w:rsidRPr="00B10F35" w:rsidRDefault="00EA2C19" w:rsidP="00EA2C19"/>
        </w:tc>
        <w:tc>
          <w:tcPr>
            <w:tcW w:w="7100" w:type="dxa"/>
            <w:gridSpan w:val="2"/>
            <w:tcBorders>
              <w:top w:val="single" w:sz="4" w:space="0" w:color="auto"/>
            </w:tcBorders>
          </w:tcPr>
          <w:p w14:paraId="3C1848DD" w14:textId="77777777" w:rsidR="00EA2C19" w:rsidRDefault="00EA2C19" w:rsidP="00EA2C19"/>
        </w:tc>
      </w:tr>
      <w:tr w:rsidR="00EA2C19" w14:paraId="34D6A166" w14:textId="77777777" w:rsidTr="00EA2C19">
        <w:trPr>
          <w:trHeight w:val="1350"/>
        </w:trPr>
        <w:tc>
          <w:tcPr>
            <w:tcW w:w="1890" w:type="dxa"/>
          </w:tcPr>
          <w:p w14:paraId="21AD9EB9" w14:textId="77777777" w:rsidR="00EA2C19" w:rsidRDefault="00000000" w:rsidP="005718A0">
            <w:pPr>
              <w:pStyle w:val="Heading1"/>
            </w:pPr>
            <w:sdt>
              <w:sdtPr>
                <w:id w:val="-632100731"/>
                <w:placeholder>
                  <w:docPart w:val="425B9AA6DB11428A8111E698AAEEB90E"/>
                </w:placeholder>
                <w:temporary/>
                <w:showingPlcHdr/>
                <w15:appearance w15:val="hidden"/>
              </w:sdtPr>
              <w:sdtContent>
                <w:r w:rsidR="005718A0" w:rsidRPr="00CB1046">
                  <w:t>Education</w:t>
                </w:r>
              </w:sdtContent>
            </w:sdt>
          </w:p>
        </w:tc>
        <w:tc>
          <w:tcPr>
            <w:tcW w:w="360" w:type="dxa"/>
          </w:tcPr>
          <w:p w14:paraId="1CAED934" w14:textId="77777777" w:rsidR="00EA2C19" w:rsidRPr="00B10F35" w:rsidRDefault="00EA2C19" w:rsidP="00EA2C19"/>
        </w:tc>
        <w:tc>
          <w:tcPr>
            <w:tcW w:w="1710" w:type="dxa"/>
          </w:tcPr>
          <w:p w14:paraId="7ACF69FE" w14:textId="4FAA161C" w:rsidR="00EA2C19" w:rsidRDefault="001E7B7B" w:rsidP="005718A0">
            <w:r>
              <w:t>2018-2020</w:t>
            </w:r>
          </w:p>
        </w:tc>
        <w:tc>
          <w:tcPr>
            <w:tcW w:w="5390" w:type="dxa"/>
          </w:tcPr>
          <w:p w14:paraId="022227C5" w14:textId="3BB05CCB" w:rsidR="00EA2C19" w:rsidRDefault="001E7B7B" w:rsidP="00EA2C19">
            <w:pPr>
              <w:pStyle w:val="Heading2"/>
            </w:pPr>
            <w:r>
              <w:t>CUNLIMON</w:t>
            </w:r>
          </w:p>
          <w:p w14:paraId="448170F1" w14:textId="41482F57" w:rsidR="00EA2C19" w:rsidRDefault="001E7B7B" w:rsidP="002A4593">
            <w:pPr>
              <w:pStyle w:val="Heading2"/>
            </w:pPr>
            <w:r>
              <w:t>Diploma in business computing</w:t>
            </w:r>
          </w:p>
        </w:tc>
      </w:tr>
      <w:tr w:rsidR="00EA2C19" w14:paraId="0923A1B2" w14:textId="77777777" w:rsidTr="00AA1202">
        <w:trPr>
          <w:trHeight w:val="1800"/>
        </w:trPr>
        <w:tc>
          <w:tcPr>
            <w:tcW w:w="1890" w:type="dxa"/>
          </w:tcPr>
          <w:p w14:paraId="5A78C874" w14:textId="77777777" w:rsidR="00EA2C19" w:rsidRPr="00CB1046" w:rsidRDefault="00EA2C19" w:rsidP="00EA2C19">
            <w:pPr>
              <w:pStyle w:val="Heading1"/>
            </w:pPr>
          </w:p>
        </w:tc>
        <w:tc>
          <w:tcPr>
            <w:tcW w:w="360" w:type="dxa"/>
          </w:tcPr>
          <w:p w14:paraId="66AEEEFE" w14:textId="77777777" w:rsidR="00EA2C19" w:rsidRPr="00B10F35" w:rsidRDefault="00EA2C19" w:rsidP="00EA2C19"/>
        </w:tc>
        <w:tc>
          <w:tcPr>
            <w:tcW w:w="1710" w:type="dxa"/>
            <w:tcBorders>
              <w:bottom w:val="single" w:sz="4" w:space="0" w:color="auto"/>
            </w:tcBorders>
          </w:tcPr>
          <w:p w14:paraId="601372D8" w14:textId="4B2A50D0" w:rsidR="00EA2C19" w:rsidRPr="00FE0E52" w:rsidRDefault="002A4593" w:rsidP="00EA2C19">
            <w:r>
              <w:t>2020-2024</w:t>
            </w:r>
          </w:p>
        </w:tc>
        <w:tc>
          <w:tcPr>
            <w:tcW w:w="5390" w:type="dxa"/>
            <w:tcBorders>
              <w:bottom w:val="single" w:sz="4" w:space="0" w:color="auto"/>
            </w:tcBorders>
          </w:tcPr>
          <w:p w14:paraId="6529A9E0" w14:textId="7B855E40" w:rsidR="005718A0" w:rsidRPr="002A4593" w:rsidRDefault="002A4593" w:rsidP="005718A0">
            <w:pPr>
              <w:pStyle w:val="Heading2"/>
              <w:rPr>
                <w:lang w:val="es-CR"/>
              </w:rPr>
            </w:pPr>
            <w:r w:rsidRPr="002A4593">
              <w:rPr>
                <w:lang w:val="es-CR"/>
              </w:rPr>
              <w:t>Universidad de Costa Rica</w:t>
            </w:r>
          </w:p>
          <w:p w14:paraId="0A66D550" w14:textId="04E3F41E" w:rsidR="00EA2C19" w:rsidRPr="002A4593" w:rsidRDefault="002A4593" w:rsidP="005718A0">
            <w:pPr>
              <w:pStyle w:val="Heading2"/>
              <w:rPr>
                <w:lang w:val="es-CR"/>
              </w:rPr>
            </w:pPr>
            <w:r w:rsidRPr="002A4593">
              <w:rPr>
                <w:lang w:val="es-CR"/>
              </w:rPr>
              <w:t>BS i</w:t>
            </w:r>
            <w:r>
              <w:rPr>
                <w:lang w:val="es-CR"/>
              </w:rPr>
              <w:t xml:space="preserve">n </w:t>
            </w:r>
            <w:proofErr w:type="spellStart"/>
            <w:r>
              <w:rPr>
                <w:lang w:val="es-CR"/>
              </w:rPr>
              <w:t>business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computing</w:t>
            </w:r>
            <w:proofErr w:type="spellEnd"/>
          </w:p>
          <w:p w14:paraId="6E749276" w14:textId="58BBC9EA" w:rsidR="00EA2C19" w:rsidRPr="00A77208" w:rsidRDefault="00EA2C19" w:rsidP="00EA2C19"/>
        </w:tc>
      </w:tr>
      <w:tr w:rsidR="00AA1202" w14:paraId="407A798B" w14:textId="77777777" w:rsidTr="00AA1202">
        <w:trPr>
          <w:trHeight w:val="260"/>
        </w:trPr>
        <w:tc>
          <w:tcPr>
            <w:tcW w:w="1890" w:type="dxa"/>
          </w:tcPr>
          <w:p w14:paraId="36FEE1A3" w14:textId="77777777" w:rsidR="00AA1202" w:rsidRDefault="00AA1202" w:rsidP="00AA1202"/>
        </w:tc>
        <w:tc>
          <w:tcPr>
            <w:tcW w:w="360" w:type="dxa"/>
          </w:tcPr>
          <w:p w14:paraId="6B22F7FD" w14:textId="77777777" w:rsidR="00AA1202" w:rsidRPr="00B10F35" w:rsidRDefault="00AA1202" w:rsidP="00EA2C19"/>
        </w:tc>
        <w:tc>
          <w:tcPr>
            <w:tcW w:w="7100" w:type="dxa"/>
            <w:gridSpan w:val="2"/>
            <w:tcBorders>
              <w:top w:val="single" w:sz="4" w:space="0" w:color="auto"/>
            </w:tcBorders>
          </w:tcPr>
          <w:p w14:paraId="37909395" w14:textId="77777777" w:rsidR="00AA1202" w:rsidRPr="003B19FB" w:rsidRDefault="00AA1202" w:rsidP="00AA1202"/>
        </w:tc>
      </w:tr>
      <w:tr w:rsidR="00AA1202" w14:paraId="4A9A56D7" w14:textId="77777777" w:rsidTr="00AA1202">
        <w:trPr>
          <w:trHeight w:val="513"/>
        </w:trPr>
        <w:tc>
          <w:tcPr>
            <w:tcW w:w="1890" w:type="dxa"/>
          </w:tcPr>
          <w:p w14:paraId="3595AF1A" w14:textId="77777777" w:rsidR="00AA1202" w:rsidRPr="00CB1046" w:rsidRDefault="00000000" w:rsidP="00533F0B">
            <w:pPr>
              <w:pStyle w:val="Heading1"/>
            </w:pPr>
            <w:sdt>
              <w:sdtPr>
                <w:id w:val="-374772587"/>
                <w:placeholder>
                  <w:docPart w:val="6C5C112491D940A984006D2BC8CDE0D6"/>
                </w:placeholder>
                <w:temporary/>
                <w:showingPlcHdr/>
                <w15:appearance w15:val="hidden"/>
              </w:sdtPr>
              <w:sdtContent>
                <w:r w:rsidR="00533F0B">
                  <w:t>Honors and awards</w:t>
                </w:r>
              </w:sdtContent>
            </w:sdt>
          </w:p>
        </w:tc>
        <w:tc>
          <w:tcPr>
            <w:tcW w:w="360" w:type="dxa"/>
          </w:tcPr>
          <w:p w14:paraId="4A6B379C" w14:textId="77777777" w:rsidR="00AA1202" w:rsidRPr="00B10F35" w:rsidRDefault="00AA1202" w:rsidP="00EA2C19"/>
        </w:tc>
        <w:tc>
          <w:tcPr>
            <w:tcW w:w="7100" w:type="dxa"/>
            <w:gridSpan w:val="2"/>
          </w:tcPr>
          <w:p w14:paraId="7763CC1C" w14:textId="77777777" w:rsidR="00533F0B" w:rsidRPr="003B7BCE" w:rsidRDefault="00533F0B" w:rsidP="00533F0B"/>
        </w:tc>
      </w:tr>
      <w:tr w:rsidR="00AA1202" w14:paraId="48B38F97" w14:textId="77777777" w:rsidTr="00AA1202">
        <w:trPr>
          <w:trHeight w:val="423"/>
        </w:trPr>
        <w:tc>
          <w:tcPr>
            <w:tcW w:w="1890" w:type="dxa"/>
          </w:tcPr>
          <w:p w14:paraId="1E025BEF" w14:textId="77777777" w:rsidR="00AA1202" w:rsidRPr="00CB1046" w:rsidRDefault="00AA1202" w:rsidP="00AA1202"/>
        </w:tc>
        <w:tc>
          <w:tcPr>
            <w:tcW w:w="360" w:type="dxa"/>
          </w:tcPr>
          <w:p w14:paraId="5B8DB3E4" w14:textId="77777777" w:rsidR="00AA1202" w:rsidRPr="00B10F35" w:rsidRDefault="00AA1202" w:rsidP="00EA2C19"/>
        </w:tc>
        <w:tc>
          <w:tcPr>
            <w:tcW w:w="1710" w:type="dxa"/>
          </w:tcPr>
          <w:p w14:paraId="663B2A63" w14:textId="09D53C22" w:rsidR="00AA1202" w:rsidRPr="00FE0E52" w:rsidRDefault="002A4593" w:rsidP="00533F0B">
            <w:r>
              <w:t>Jan 2023</w:t>
            </w:r>
          </w:p>
        </w:tc>
        <w:tc>
          <w:tcPr>
            <w:tcW w:w="5390" w:type="dxa"/>
          </w:tcPr>
          <w:p w14:paraId="06D5FBC6" w14:textId="4B2A56CA" w:rsidR="00AA1202" w:rsidRPr="003B19FB" w:rsidRDefault="002A4593" w:rsidP="00AA1202">
            <w:pPr>
              <w:pStyle w:val="Heading2"/>
            </w:pPr>
            <w:r>
              <w:t>SIGCHI CR 2023</w:t>
            </w:r>
          </w:p>
          <w:p w14:paraId="5A288C4E" w14:textId="2016B433" w:rsidR="00AA1202" w:rsidRPr="003B19FB" w:rsidRDefault="002A4593" w:rsidP="00AA1202">
            <w:r>
              <w:t>First place with the best proposal to solve an environmental problem.</w:t>
            </w:r>
          </w:p>
          <w:p w14:paraId="609B8113" w14:textId="77777777" w:rsidR="00AA1202" w:rsidRPr="003B7BCE" w:rsidRDefault="00AA1202" w:rsidP="00533F0B"/>
        </w:tc>
      </w:tr>
      <w:tr w:rsidR="00AA1202" w14:paraId="1CF03B33" w14:textId="77777777" w:rsidTr="00AA1202">
        <w:trPr>
          <w:trHeight w:val="675"/>
        </w:trPr>
        <w:tc>
          <w:tcPr>
            <w:tcW w:w="1890" w:type="dxa"/>
          </w:tcPr>
          <w:p w14:paraId="7294AF51" w14:textId="77777777" w:rsidR="00AA1202" w:rsidRPr="00CB1046" w:rsidRDefault="00AA1202" w:rsidP="00AA1202"/>
        </w:tc>
        <w:tc>
          <w:tcPr>
            <w:tcW w:w="360" w:type="dxa"/>
          </w:tcPr>
          <w:p w14:paraId="4D16BB93" w14:textId="77777777" w:rsidR="00AA1202" w:rsidRPr="00B10F35" w:rsidRDefault="00AA1202" w:rsidP="00EA2C19"/>
        </w:tc>
        <w:tc>
          <w:tcPr>
            <w:tcW w:w="1710" w:type="dxa"/>
            <w:tcBorders>
              <w:bottom w:val="single" w:sz="4" w:space="0" w:color="auto"/>
            </w:tcBorders>
          </w:tcPr>
          <w:p w14:paraId="7C26C7B2" w14:textId="5DF3C9CC" w:rsidR="00AA1202" w:rsidRPr="00FE0E52" w:rsidRDefault="00AA1202" w:rsidP="00EA2C19"/>
        </w:tc>
        <w:tc>
          <w:tcPr>
            <w:tcW w:w="5390" w:type="dxa"/>
            <w:tcBorders>
              <w:bottom w:val="single" w:sz="4" w:space="0" w:color="auto"/>
            </w:tcBorders>
          </w:tcPr>
          <w:p w14:paraId="70F2AC04" w14:textId="02B44BF0" w:rsidR="00AA1202" w:rsidRDefault="00AA1202" w:rsidP="002A4593">
            <w:pPr>
              <w:pStyle w:val="Heading2"/>
            </w:pPr>
          </w:p>
          <w:p w14:paraId="28BE05C6" w14:textId="77777777" w:rsidR="003A116D" w:rsidRPr="003B7BCE" w:rsidRDefault="003A116D" w:rsidP="00AA1202"/>
        </w:tc>
      </w:tr>
    </w:tbl>
    <w:p w14:paraId="471BC4D4" w14:textId="77777777" w:rsidR="00316B56" w:rsidRPr="005718A0" w:rsidRDefault="00316B56" w:rsidP="001D429D"/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360"/>
        <w:gridCol w:w="1710"/>
        <w:gridCol w:w="5400"/>
      </w:tblGrid>
      <w:tr w:rsidR="00410D83" w14:paraId="685058A4" w14:textId="77777777" w:rsidTr="00AA1202">
        <w:tc>
          <w:tcPr>
            <w:tcW w:w="1885" w:type="dxa"/>
          </w:tcPr>
          <w:p w14:paraId="0F5AE6CA" w14:textId="77777777" w:rsidR="00410D83" w:rsidRDefault="00000000" w:rsidP="003A116D">
            <w:pPr>
              <w:pStyle w:val="Heading1"/>
            </w:pPr>
            <w:sdt>
              <w:sdtPr>
                <w:id w:val="-1531339480"/>
                <w:placeholder>
                  <w:docPart w:val="6A27A5C84E564E75873D48090046D50B"/>
                </w:placeholder>
                <w:temporary/>
                <w:showingPlcHdr/>
                <w15:appearance w15:val="hidden"/>
              </w:sdtPr>
              <w:sdtContent>
                <w:r w:rsidR="003A116D">
                  <w:t>Research experience</w:t>
                </w:r>
              </w:sdtContent>
            </w:sdt>
          </w:p>
        </w:tc>
        <w:tc>
          <w:tcPr>
            <w:tcW w:w="360" w:type="dxa"/>
          </w:tcPr>
          <w:p w14:paraId="2D548AD5" w14:textId="77777777" w:rsidR="00410D83" w:rsidRDefault="00410D83" w:rsidP="000169F1"/>
        </w:tc>
        <w:tc>
          <w:tcPr>
            <w:tcW w:w="7110" w:type="dxa"/>
            <w:gridSpan w:val="2"/>
          </w:tcPr>
          <w:p w14:paraId="137AC7D1" w14:textId="77777777" w:rsidR="00410D83" w:rsidRDefault="00410D83" w:rsidP="000169F1"/>
        </w:tc>
      </w:tr>
      <w:tr w:rsidR="00410D83" w14:paraId="61465B6B" w14:textId="77777777" w:rsidTr="00AA1202">
        <w:tc>
          <w:tcPr>
            <w:tcW w:w="1885" w:type="dxa"/>
          </w:tcPr>
          <w:p w14:paraId="6D6582DD" w14:textId="77777777" w:rsidR="00410D83" w:rsidRPr="00A77208" w:rsidRDefault="00410D83" w:rsidP="000169F1"/>
        </w:tc>
        <w:tc>
          <w:tcPr>
            <w:tcW w:w="360" w:type="dxa"/>
          </w:tcPr>
          <w:p w14:paraId="6A5A38B7" w14:textId="77777777" w:rsidR="00410D83" w:rsidRPr="00A77208" w:rsidRDefault="00410D83" w:rsidP="000169F1"/>
        </w:tc>
        <w:tc>
          <w:tcPr>
            <w:tcW w:w="1710" w:type="dxa"/>
          </w:tcPr>
          <w:p w14:paraId="223EBBFE" w14:textId="3C664757" w:rsidR="00410D83" w:rsidRPr="00A77208" w:rsidRDefault="005C714F" w:rsidP="003A116D">
            <w:r>
              <w:t>2023-2024</w:t>
            </w:r>
          </w:p>
        </w:tc>
        <w:tc>
          <w:tcPr>
            <w:tcW w:w="5400" w:type="dxa"/>
          </w:tcPr>
          <w:p w14:paraId="5BBECE3F" w14:textId="0242BB8F" w:rsidR="00330A51" w:rsidRPr="005C714F" w:rsidRDefault="005C714F" w:rsidP="005718A0">
            <w:pPr>
              <w:rPr>
                <w:lang w:val="es-CR"/>
              </w:rPr>
            </w:pPr>
            <w:r w:rsidRPr="005C714F">
              <w:rPr>
                <w:lang w:val="es-CR"/>
              </w:rPr>
              <w:t>Universidad de Costa Rica | S</w:t>
            </w:r>
            <w:r>
              <w:rPr>
                <w:lang w:val="es-CR"/>
              </w:rPr>
              <w:t>IGCHI</w:t>
            </w:r>
          </w:p>
          <w:p w14:paraId="41FB31F6" w14:textId="0D4DA33B" w:rsidR="00330A51" w:rsidRPr="00C4678E" w:rsidRDefault="005C714F" w:rsidP="0067467A">
            <w:pPr>
              <w:rPr>
                <w:b/>
                <w:bCs/>
                <w:lang w:val="es-CR"/>
              </w:rPr>
            </w:pPr>
            <w:proofErr w:type="spellStart"/>
            <w:r w:rsidRPr="00C4678E">
              <w:rPr>
                <w:lang w:val="es-CR"/>
              </w:rPr>
              <w:t>Advisor</w:t>
            </w:r>
            <w:proofErr w:type="spellEnd"/>
            <w:r w:rsidRPr="00C4678E">
              <w:rPr>
                <w:lang w:val="es-CR"/>
              </w:rPr>
              <w:t xml:space="preserve">: </w:t>
            </w:r>
            <w:proofErr w:type="spellStart"/>
            <w:r w:rsidRPr="00C4678E">
              <w:rPr>
                <w:b/>
                <w:bCs/>
                <w:lang w:val="es-CR"/>
              </w:rPr>
              <w:t>Iyubanit</w:t>
            </w:r>
            <w:proofErr w:type="spellEnd"/>
            <w:r w:rsidRPr="00C4678E">
              <w:rPr>
                <w:b/>
                <w:bCs/>
                <w:lang w:val="es-CR"/>
              </w:rPr>
              <w:t xml:space="preserve"> Rodríguez Ramírez</w:t>
            </w:r>
          </w:p>
          <w:p w14:paraId="2B33B3C4" w14:textId="0F390B3D" w:rsidR="00330A51" w:rsidRPr="0006400E" w:rsidRDefault="005C714F" w:rsidP="005C714F">
            <w:pPr>
              <w:pStyle w:val="Heading3"/>
            </w:pPr>
            <w:r>
              <w:lastRenderedPageBreak/>
              <w:t>Green Cubes is a project whose objective is to communicate and raise awareness about the disadvantages of the exploitation of natural resources.</w:t>
            </w:r>
          </w:p>
          <w:p w14:paraId="79843DDE" w14:textId="77777777" w:rsidR="00410D83" w:rsidRPr="00A77208" w:rsidRDefault="00410D83" w:rsidP="0024251D"/>
        </w:tc>
      </w:tr>
    </w:tbl>
    <w:p w14:paraId="732961CA" w14:textId="77777777" w:rsidR="00A90527" w:rsidRPr="005718A0" w:rsidRDefault="00A90527" w:rsidP="001D429D"/>
    <w:p w14:paraId="57CEC547" w14:textId="77777777" w:rsidR="00A90527" w:rsidRPr="005718A0" w:rsidRDefault="00A90527" w:rsidP="001D429D"/>
    <w:p w14:paraId="2A494ECA" w14:textId="77777777" w:rsidR="00A90527" w:rsidRPr="005718A0" w:rsidRDefault="00A90527" w:rsidP="001D429D"/>
    <w:p w14:paraId="3E911E9C" w14:textId="77777777" w:rsidR="00A90527" w:rsidRPr="005718A0" w:rsidRDefault="00A90527" w:rsidP="001D429D"/>
    <w:p w14:paraId="60502767" w14:textId="77777777" w:rsidR="003E172B" w:rsidRDefault="003E172B" w:rsidP="001D429D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A61A3D" w14:paraId="3946D9E6" w14:textId="77777777" w:rsidTr="009D4C5B">
        <w:trPr>
          <w:trHeight w:val="260"/>
        </w:trPr>
        <w:tc>
          <w:tcPr>
            <w:tcW w:w="1885" w:type="dxa"/>
          </w:tcPr>
          <w:p w14:paraId="24BBB11F" w14:textId="77777777" w:rsidR="00A61A3D" w:rsidRDefault="00A61A3D" w:rsidP="00DF741D"/>
        </w:tc>
        <w:tc>
          <w:tcPr>
            <w:tcW w:w="360" w:type="dxa"/>
          </w:tcPr>
          <w:p w14:paraId="4F86C0F0" w14:textId="77777777" w:rsidR="00A61A3D" w:rsidRDefault="00A61A3D" w:rsidP="000160CF"/>
        </w:tc>
        <w:tc>
          <w:tcPr>
            <w:tcW w:w="1710" w:type="dxa"/>
            <w:tcBorders>
              <w:top w:val="single" w:sz="4" w:space="0" w:color="auto"/>
            </w:tcBorders>
          </w:tcPr>
          <w:p w14:paraId="7FA48662" w14:textId="77777777" w:rsidR="00A61A3D" w:rsidRDefault="00A61A3D" w:rsidP="000160CF"/>
        </w:tc>
        <w:tc>
          <w:tcPr>
            <w:tcW w:w="5400" w:type="dxa"/>
            <w:tcBorders>
              <w:top w:val="single" w:sz="4" w:space="0" w:color="auto"/>
            </w:tcBorders>
          </w:tcPr>
          <w:p w14:paraId="65C45D94" w14:textId="77777777" w:rsidR="00A61A3D" w:rsidRDefault="00A61A3D" w:rsidP="000160CF"/>
        </w:tc>
      </w:tr>
      <w:tr w:rsidR="00A61A3D" w:rsidRPr="00C4678E" w14:paraId="69DA98D3" w14:textId="77777777" w:rsidTr="00A61A3D">
        <w:tc>
          <w:tcPr>
            <w:tcW w:w="1885" w:type="dxa"/>
          </w:tcPr>
          <w:p w14:paraId="6E220BF1" w14:textId="77777777" w:rsidR="00A61A3D" w:rsidRPr="00245D69" w:rsidRDefault="00000000" w:rsidP="00E566CF">
            <w:pPr>
              <w:pStyle w:val="Heading1"/>
            </w:pPr>
            <w:sdt>
              <w:sdtPr>
                <w:id w:val="343678475"/>
                <w:placeholder>
                  <w:docPart w:val="C88E55C0C89A474BA5CDF6884595D315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 xml:space="preserve">Community </w:t>
                </w:r>
                <w:r w:rsidR="0006400E" w:rsidRPr="003B19FB">
                  <w:t>service</w:t>
                </w:r>
              </w:sdtContent>
            </w:sdt>
          </w:p>
        </w:tc>
        <w:tc>
          <w:tcPr>
            <w:tcW w:w="360" w:type="dxa"/>
          </w:tcPr>
          <w:p w14:paraId="2B311004" w14:textId="77777777" w:rsidR="00A61A3D" w:rsidRPr="00CB1046" w:rsidRDefault="00A61A3D" w:rsidP="000160CF"/>
        </w:tc>
        <w:tc>
          <w:tcPr>
            <w:tcW w:w="1710" w:type="dxa"/>
          </w:tcPr>
          <w:p w14:paraId="14403FD9" w14:textId="1517C493" w:rsidR="00A61A3D" w:rsidRPr="003E172B" w:rsidRDefault="00DF741D" w:rsidP="00E566CF">
            <w:r>
              <w:t>2022</w:t>
            </w:r>
          </w:p>
        </w:tc>
        <w:tc>
          <w:tcPr>
            <w:tcW w:w="5400" w:type="dxa"/>
          </w:tcPr>
          <w:p w14:paraId="0945BACB" w14:textId="2E0AD761" w:rsidR="00A61A3D" w:rsidRPr="00C4678E" w:rsidRDefault="00DF741D" w:rsidP="00DF741D">
            <w:pPr>
              <w:pStyle w:val="Heading2"/>
              <w:rPr>
                <w:lang w:val="es-CR"/>
              </w:rPr>
            </w:pPr>
            <w:r w:rsidRPr="00C4678E">
              <w:rPr>
                <w:lang w:val="es-CR"/>
              </w:rPr>
              <w:t>DRUPAL</w:t>
            </w:r>
          </w:p>
          <w:p w14:paraId="05A27D82" w14:textId="70F1E62C" w:rsidR="00DF741D" w:rsidRPr="00DF741D" w:rsidRDefault="00DF741D" w:rsidP="000160CF">
            <w:pPr>
              <w:rPr>
                <w:lang w:val="es-CR"/>
              </w:rPr>
            </w:pPr>
            <w:proofErr w:type="spellStart"/>
            <w:r w:rsidRPr="00DF741D">
              <w:rPr>
                <w:lang w:val="es-CR"/>
              </w:rPr>
              <w:t>DrupalCamp</w:t>
            </w:r>
            <w:proofErr w:type="spellEnd"/>
            <w:r w:rsidRPr="00DF741D">
              <w:rPr>
                <w:lang w:val="es-CR"/>
              </w:rPr>
              <w:t xml:space="preserve"> / Staff, Limón Costa Rica.</w:t>
            </w:r>
          </w:p>
          <w:p w14:paraId="531BBAD0" w14:textId="77777777" w:rsidR="00A61A3D" w:rsidRPr="00DF741D" w:rsidRDefault="00A61A3D" w:rsidP="000160CF">
            <w:pPr>
              <w:rPr>
                <w:lang w:val="es-CR"/>
              </w:rPr>
            </w:pPr>
          </w:p>
        </w:tc>
      </w:tr>
    </w:tbl>
    <w:p w14:paraId="4DD938A4" w14:textId="77777777" w:rsidR="00A90527" w:rsidRPr="00DF741D" w:rsidRDefault="00A90527" w:rsidP="003E172B">
      <w:pPr>
        <w:rPr>
          <w:lang w:val="es-CR"/>
        </w:rPr>
      </w:pPr>
    </w:p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9D4C5B" w:rsidRPr="00C4678E" w14:paraId="353D2B52" w14:textId="77777777" w:rsidTr="009D4C5B">
        <w:trPr>
          <w:trHeight w:val="252"/>
        </w:trPr>
        <w:tc>
          <w:tcPr>
            <w:tcW w:w="1885" w:type="dxa"/>
          </w:tcPr>
          <w:p w14:paraId="215ED348" w14:textId="77777777" w:rsidR="009D4C5B" w:rsidRPr="00DF741D" w:rsidRDefault="009D4C5B" w:rsidP="000160CF">
            <w:pPr>
              <w:rPr>
                <w:lang w:val="es-CR"/>
              </w:rPr>
            </w:pPr>
          </w:p>
        </w:tc>
        <w:tc>
          <w:tcPr>
            <w:tcW w:w="360" w:type="dxa"/>
          </w:tcPr>
          <w:p w14:paraId="4DDC339E" w14:textId="77777777" w:rsidR="009D4C5B" w:rsidRPr="00DF741D" w:rsidRDefault="009D4C5B" w:rsidP="000160CF">
            <w:pPr>
              <w:rPr>
                <w:lang w:val="es-CR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3B512A9" w14:textId="77777777" w:rsidR="009D4C5B" w:rsidRPr="00DF741D" w:rsidRDefault="009D4C5B" w:rsidP="000160CF">
            <w:pPr>
              <w:rPr>
                <w:lang w:val="es-CR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2499A434" w14:textId="77777777" w:rsidR="009D4C5B" w:rsidRPr="00DF741D" w:rsidRDefault="009D4C5B" w:rsidP="000160CF">
            <w:pPr>
              <w:rPr>
                <w:lang w:val="es-CR"/>
              </w:rPr>
            </w:pPr>
          </w:p>
        </w:tc>
      </w:tr>
      <w:tr w:rsidR="009D4C5B" w:rsidRPr="00C4678E" w14:paraId="074C05E0" w14:textId="77777777" w:rsidTr="009D4C5B">
        <w:trPr>
          <w:trHeight w:val="287"/>
        </w:trPr>
        <w:tc>
          <w:tcPr>
            <w:tcW w:w="1885" w:type="dxa"/>
          </w:tcPr>
          <w:p w14:paraId="06B3A6C2" w14:textId="77777777" w:rsidR="009D4C5B" w:rsidRPr="00DF741D" w:rsidRDefault="009D4C5B" w:rsidP="000160CF">
            <w:pPr>
              <w:rPr>
                <w:lang w:val="es-CR"/>
              </w:rPr>
            </w:pPr>
          </w:p>
        </w:tc>
        <w:tc>
          <w:tcPr>
            <w:tcW w:w="360" w:type="dxa"/>
          </w:tcPr>
          <w:p w14:paraId="35111C45" w14:textId="77777777" w:rsidR="009D4C5B" w:rsidRPr="00DF741D" w:rsidRDefault="009D4C5B" w:rsidP="000160CF">
            <w:pPr>
              <w:rPr>
                <w:lang w:val="es-CR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6C765AF4" w14:textId="77777777" w:rsidR="009D4C5B" w:rsidRPr="00DF741D" w:rsidRDefault="009D4C5B" w:rsidP="000160CF">
            <w:pPr>
              <w:rPr>
                <w:lang w:val="es-CR"/>
              </w:rPr>
            </w:pP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138C4552" w14:textId="77777777" w:rsidR="009D4C5B" w:rsidRPr="00DF741D" w:rsidRDefault="009D4C5B" w:rsidP="000160CF">
            <w:pPr>
              <w:rPr>
                <w:lang w:val="es-CR"/>
              </w:rPr>
            </w:pPr>
          </w:p>
        </w:tc>
      </w:tr>
      <w:tr w:rsidR="009D4C5B" w14:paraId="6E179B96" w14:textId="77777777" w:rsidTr="009D4C5B">
        <w:tc>
          <w:tcPr>
            <w:tcW w:w="1885" w:type="dxa"/>
          </w:tcPr>
          <w:p w14:paraId="0A8A26DD" w14:textId="77777777" w:rsidR="009D4C5B" w:rsidRPr="00CB1046" w:rsidRDefault="00000000" w:rsidP="00E566CF">
            <w:pPr>
              <w:pStyle w:val="Heading1"/>
            </w:pPr>
            <w:sdt>
              <w:sdtPr>
                <w:id w:val="1619413989"/>
                <w:placeholder>
                  <w:docPart w:val="3094FA9333AC4143AB96415B9AE9F58E"/>
                </w:placeholder>
                <w:temporary/>
                <w:showingPlcHdr/>
                <w15:appearance w15:val="hidden"/>
              </w:sdtPr>
              <w:sdtContent>
                <w:r w:rsidR="00E566CF">
                  <w:t>Languages</w:t>
                </w:r>
              </w:sdtContent>
            </w:sdt>
          </w:p>
        </w:tc>
        <w:tc>
          <w:tcPr>
            <w:tcW w:w="360" w:type="dxa"/>
          </w:tcPr>
          <w:p w14:paraId="7101A082" w14:textId="77777777" w:rsidR="009D4C5B" w:rsidRPr="00CB1046" w:rsidRDefault="009D4C5B" w:rsidP="000160CF"/>
        </w:tc>
        <w:tc>
          <w:tcPr>
            <w:tcW w:w="1710" w:type="dxa"/>
          </w:tcPr>
          <w:p w14:paraId="66778C37" w14:textId="59655A07" w:rsidR="009D4C5B" w:rsidRPr="00FE0E52" w:rsidRDefault="00C4678E" w:rsidP="00E566CF">
            <w:r>
              <w:t>Spanish</w:t>
            </w:r>
          </w:p>
        </w:tc>
        <w:tc>
          <w:tcPr>
            <w:tcW w:w="5400" w:type="dxa"/>
          </w:tcPr>
          <w:p w14:paraId="134B16E4" w14:textId="77777777" w:rsidR="009D4C5B" w:rsidRDefault="00000000" w:rsidP="000160CF">
            <w:sdt>
              <w:sdtPr>
                <w:id w:val="1201663830"/>
                <w:placeholder>
                  <w:docPart w:val="456CA370F8AF46E487EC1E75CD74DC25"/>
                </w:placeholder>
                <w:temporary/>
                <w:showingPlcHdr/>
                <w15:appearance w15:val="hidden"/>
              </w:sdtPr>
              <w:sdtContent>
                <w:r w:rsidR="00E566CF">
                  <w:t>Native language</w:t>
                </w:r>
              </w:sdtContent>
            </w:sdt>
          </w:p>
          <w:p w14:paraId="42B9D470" w14:textId="77777777" w:rsidR="009D4C5B" w:rsidRPr="00CB1046" w:rsidRDefault="009D4C5B" w:rsidP="000160CF"/>
        </w:tc>
      </w:tr>
      <w:tr w:rsidR="009D4C5B" w14:paraId="09BD64E2" w14:textId="77777777" w:rsidTr="009D4C5B">
        <w:tc>
          <w:tcPr>
            <w:tcW w:w="1885" w:type="dxa"/>
          </w:tcPr>
          <w:p w14:paraId="1AB8AD99" w14:textId="77777777" w:rsidR="009D4C5B" w:rsidRPr="00A77208" w:rsidRDefault="009D4C5B" w:rsidP="000160CF"/>
        </w:tc>
        <w:tc>
          <w:tcPr>
            <w:tcW w:w="360" w:type="dxa"/>
          </w:tcPr>
          <w:p w14:paraId="39E893D5" w14:textId="77777777" w:rsidR="009D4C5B" w:rsidRPr="00A77208" w:rsidRDefault="009D4C5B" w:rsidP="000160CF"/>
        </w:tc>
        <w:tc>
          <w:tcPr>
            <w:tcW w:w="1710" w:type="dxa"/>
          </w:tcPr>
          <w:p w14:paraId="7915B4A4" w14:textId="77777777" w:rsidR="009D4C5B" w:rsidRDefault="009D4C5B" w:rsidP="00E566CF"/>
          <w:p w14:paraId="2A7C36A2" w14:textId="1686AC05" w:rsidR="00DF741D" w:rsidRPr="00FE0E52" w:rsidRDefault="00DF741D" w:rsidP="00E566CF">
            <w:r>
              <w:t>English</w:t>
            </w:r>
          </w:p>
        </w:tc>
        <w:tc>
          <w:tcPr>
            <w:tcW w:w="5400" w:type="dxa"/>
          </w:tcPr>
          <w:p w14:paraId="7A48C009" w14:textId="157ECD31" w:rsidR="009D4C5B" w:rsidRDefault="00DF741D" w:rsidP="000160CF">
            <w:r>
              <w:t>Basic Listener, Basic Speaker, Intermediate Reading, and writing</w:t>
            </w:r>
          </w:p>
          <w:p w14:paraId="53FC1BA5" w14:textId="77777777" w:rsidR="009D4C5B" w:rsidRPr="00A77208" w:rsidRDefault="009D4C5B" w:rsidP="000160CF"/>
        </w:tc>
      </w:tr>
    </w:tbl>
    <w:p w14:paraId="41D3E0B5" w14:textId="77777777" w:rsidR="00381598" w:rsidRPr="005718A0" w:rsidRDefault="00381598" w:rsidP="001D429D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262B6F" w14:paraId="27C13241" w14:textId="77777777" w:rsidTr="009D4C5B">
        <w:tc>
          <w:tcPr>
            <w:tcW w:w="1885" w:type="dxa"/>
          </w:tcPr>
          <w:p w14:paraId="786058D7" w14:textId="77777777" w:rsidR="00262B6F" w:rsidRDefault="00262B6F" w:rsidP="00564EBE"/>
        </w:tc>
        <w:tc>
          <w:tcPr>
            <w:tcW w:w="360" w:type="dxa"/>
          </w:tcPr>
          <w:p w14:paraId="233D2F30" w14:textId="77777777" w:rsidR="00262B6F" w:rsidRDefault="00262B6F" w:rsidP="00564EBE"/>
        </w:tc>
        <w:tc>
          <w:tcPr>
            <w:tcW w:w="1710" w:type="dxa"/>
            <w:tcBorders>
              <w:bottom w:val="single" w:sz="4" w:space="0" w:color="auto"/>
            </w:tcBorders>
          </w:tcPr>
          <w:p w14:paraId="7D47FA4F" w14:textId="77777777" w:rsidR="00262B6F" w:rsidRDefault="00262B6F" w:rsidP="00564EBE"/>
        </w:tc>
        <w:tc>
          <w:tcPr>
            <w:tcW w:w="5400" w:type="dxa"/>
            <w:tcBorders>
              <w:bottom w:val="single" w:sz="4" w:space="0" w:color="auto"/>
            </w:tcBorders>
          </w:tcPr>
          <w:p w14:paraId="4D5A998A" w14:textId="77777777" w:rsidR="00262B6F" w:rsidRDefault="00262B6F" w:rsidP="00564EBE"/>
        </w:tc>
      </w:tr>
      <w:tr w:rsidR="009D4C5B" w14:paraId="381ADCF4" w14:textId="77777777" w:rsidTr="009D4C5B">
        <w:trPr>
          <w:trHeight w:val="305"/>
        </w:trPr>
        <w:tc>
          <w:tcPr>
            <w:tcW w:w="1885" w:type="dxa"/>
          </w:tcPr>
          <w:p w14:paraId="39B1A967" w14:textId="77777777" w:rsidR="009D4C5B" w:rsidRDefault="009D4C5B" w:rsidP="00564EBE"/>
        </w:tc>
        <w:tc>
          <w:tcPr>
            <w:tcW w:w="360" w:type="dxa"/>
          </w:tcPr>
          <w:p w14:paraId="6FBC9A53" w14:textId="77777777" w:rsidR="009D4C5B" w:rsidRDefault="009D4C5B" w:rsidP="00564EBE"/>
        </w:tc>
        <w:tc>
          <w:tcPr>
            <w:tcW w:w="1710" w:type="dxa"/>
            <w:tcBorders>
              <w:top w:val="single" w:sz="4" w:space="0" w:color="auto"/>
            </w:tcBorders>
          </w:tcPr>
          <w:p w14:paraId="31794E0D" w14:textId="77777777" w:rsidR="009D4C5B" w:rsidRDefault="009D4C5B" w:rsidP="00564EBE"/>
        </w:tc>
        <w:tc>
          <w:tcPr>
            <w:tcW w:w="5400" w:type="dxa"/>
            <w:tcBorders>
              <w:top w:val="single" w:sz="4" w:space="0" w:color="auto"/>
            </w:tcBorders>
          </w:tcPr>
          <w:p w14:paraId="15B411C8" w14:textId="77777777" w:rsidR="009D4C5B" w:rsidRDefault="009D4C5B" w:rsidP="00564EBE"/>
        </w:tc>
      </w:tr>
      <w:tr w:rsidR="00262B6F" w14:paraId="62AA2484" w14:textId="77777777" w:rsidTr="009D4C5B">
        <w:tc>
          <w:tcPr>
            <w:tcW w:w="1885" w:type="dxa"/>
          </w:tcPr>
          <w:p w14:paraId="799B586D" w14:textId="77777777" w:rsidR="00262B6F" w:rsidRPr="00CB1046" w:rsidRDefault="00000000" w:rsidP="00E566CF">
            <w:pPr>
              <w:pStyle w:val="Heading1"/>
            </w:pPr>
            <w:sdt>
              <w:sdtPr>
                <w:id w:val="-999192823"/>
                <w:placeholder>
                  <w:docPart w:val="8A57909A7A0248D7B647EB120C53F499"/>
                </w:placeholder>
                <w:temporary/>
                <w:showingPlcHdr/>
                <w15:appearance w15:val="hidden"/>
              </w:sdtPr>
              <w:sdtContent>
                <w:r w:rsidR="00E566CF">
                  <w:t>Computer skills</w:t>
                </w:r>
              </w:sdtContent>
            </w:sdt>
          </w:p>
        </w:tc>
        <w:tc>
          <w:tcPr>
            <w:tcW w:w="360" w:type="dxa"/>
          </w:tcPr>
          <w:p w14:paraId="579C3AFE" w14:textId="77777777" w:rsidR="00262B6F" w:rsidRPr="00CB1046" w:rsidRDefault="00262B6F" w:rsidP="00564EBE"/>
        </w:tc>
        <w:tc>
          <w:tcPr>
            <w:tcW w:w="1710" w:type="dxa"/>
          </w:tcPr>
          <w:p w14:paraId="1F90039C" w14:textId="77777777" w:rsidR="00262B6F" w:rsidRPr="00FE0E52" w:rsidRDefault="00000000" w:rsidP="00E566CF">
            <w:sdt>
              <w:sdtPr>
                <w:id w:val="-754895938"/>
                <w:placeholder>
                  <w:docPart w:val="63923DEB91C143788D2E9BEB584ED6F1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>Programming</w:t>
                </w:r>
              </w:sdtContent>
            </w:sdt>
          </w:p>
        </w:tc>
        <w:tc>
          <w:tcPr>
            <w:tcW w:w="5400" w:type="dxa"/>
          </w:tcPr>
          <w:p w14:paraId="72E72946" w14:textId="1625D9E6" w:rsidR="00262B6F" w:rsidRDefault="00DF741D" w:rsidP="00116BD3">
            <w:r>
              <w:t>Node.js, Express, Python, MySQL, Git</w:t>
            </w:r>
          </w:p>
          <w:p w14:paraId="292745B6" w14:textId="77777777" w:rsidR="00116BD3" w:rsidRPr="00CB1046" w:rsidRDefault="00116BD3" w:rsidP="00564EBE"/>
        </w:tc>
      </w:tr>
      <w:tr w:rsidR="00116BD3" w14:paraId="5CD9B428" w14:textId="77777777" w:rsidTr="009D4C5B">
        <w:tc>
          <w:tcPr>
            <w:tcW w:w="1885" w:type="dxa"/>
          </w:tcPr>
          <w:p w14:paraId="70A0F507" w14:textId="77777777" w:rsidR="00116BD3" w:rsidRPr="00A77208" w:rsidRDefault="00116BD3" w:rsidP="00564EBE"/>
        </w:tc>
        <w:tc>
          <w:tcPr>
            <w:tcW w:w="360" w:type="dxa"/>
          </w:tcPr>
          <w:p w14:paraId="69E4FE28" w14:textId="77777777" w:rsidR="00116BD3" w:rsidRPr="00A77208" w:rsidRDefault="00116BD3" w:rsidP="00564EBE"/>
        </w:tc>
        <w:tc>
          <w:tcPr>
            <w:tcW w:w="1710" w:type="dxa"/>
          </w:tcPr>
          <w:p w14:paraId="10F74509" w14:textId="77777777" w:rsidR="00116BD3" w:rsidRPr="003B19FB" w:rsidRDefault="00000000" w:rsidP="00E566CF">
            <w:sdt>
              <w:sdtPr>
                <w:id w:val="-1671786794"/>
                <w:placeholder>
                  <w:docPart w:val="78255CAC718443B69541012702B15506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>Platforms</w:t>
                </w:r>
              </w:sdtContent>
            </w:sdt>
          </w:p>
        </w:tc>
        <w:tc>
          <w:tcPr>
            <w:tcW w:w="5400" w:type="dxa"/>
          </w:tcPr>
          <w:p w14:paraId="79203173" w14:textId="18E6FD62" w:rsidR="00E566CF" w:rsidRDefault="00DF741D" w:rsidP="00E566CF">
            <w:r>
              <w:t>GitHub</w:t>
            </w:r>
          </w:p>
          <w:p w14:paraId="6315F80B" w14:textId="77777777" w:rsidR="00116BD3" w:rsidRPr="003B19FB" w:rsidRDefault="00E566CF" w:rsidP="00E566CF">
            <w:r w:rsidRPr="003B19FB">
              <w:t xml:space="preserve"> </w:t>
            </w:r>
          </w:p>
        </w:tc>
      </w:tr>
    </w:tbl>
    <w:p w14:paraId="26E14D88" w14:textId="77777777" w:rsidR="00A90527" w:rsidRPr="005718A0" w:rsidRDefault="00A90527" w:rsidP="001D429D"/>
    <w:p w14:paraId="5771691B" w14:textId="77777777" w:rsidR="00D05EC7" w:rsidRPr="005718A0" w:rsidRDefault="00D05EC7" w:rsidP="001D429D"/>
    <w:sectPr w:rsidR="00D05EC7" w:rsidRPr="005718A0" w:rsidSect="00B8584D">
      <w:footerReference w:type="default" r:id="rId10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4963" w14:textId="77777777" w:rsidR="00B8584D" w:rsidRDefault="00B8584D" w:rsidP="005A7565">
      <w:r>
        <w:separator/>
      </w:r>
    </w:p>
    <w:p w14:paraId="01CB2513" w14:textId="77777777" w:rsidR="00B8584D" w:rsidRDefault="00B8584D"/>
  </w:endnote>
  <w:endnote w:type="continuationSeparator" w:id="0">
    <w:p w14:paraId="3A4C3B94" w14:textId="77777777" w:rsidR="00B8584D" w:rsidRDefault="00B8584D" w:rsidP="005A7565">
      <w:r>
        <w:continuationSeparator/>
      </w:r>
    </w:p>
    <w:p w14:paraId="1996800C" w14:textId="77777777" w:rsidR="00B8584D" w:rsidRDefault="00B8584D"/>
  </w:endnote>
  <w:endnote w:type="continuationNotice" w:id="1">
    <w:p w14:paraId="4DD539CC" w14:textId="77777777" w:rsidR="00B8584D" w:rsidRDefault="00B8584D"/>
    <w:p w14:paraId="08171E2E" w14:textId="77777777" w:rsidR="00B8584D" w:rsidRDefault="00B858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A0A9" w14:textId="5A5FE082" w:rsidR="00E85944" w:rsidRPr="009A08A4" w:rsidRDefault="002A4593" w:rsidP="00AA1202">
    <w:pPr>
      <w:pStyle w:val="Footer"/>
      <w:tabs>
        <w:tab w:val="clear" w:pos="8640"/>
        <w:tab w:val="right" w:pos="9360"/>
      </w:tabs>
    </w:pPr>
    <w:r>
      <w:t>DIEGO DUARTE | RESUME</w:t>
    </w:r>
    <w:r w:rsidR="00AA1202">
      <w:tab/>
    </w:r>
    <w:r w:rsidR="00AA1202">
      <w:tab/>
      <w:t xml:space="preserve"> </w:t>
    </w:r>
    <w:r w:rsidR="00AA1202" w:rsidRPr="00533F0B">
      <w:fldChar w:fldCharType="begin"/>
    </w:r>
    <w:r w:rsidR="00AA1202" w:rsidRPr="00533F0B">
      <w:instrText xml:space="preserve"> PAGE </w:instrText>
    </w:r>
    <w:r w:rsidR="00AA1202" w:rsidRPr="00533F0B">
      <w:fldChar w:fldCharType="separate"/>
    </w:r>
    <w:r w:rsidR="00A95F01">
      <w:rPr>
        <w:noProof/>
      </w:rPr>
      <w:t>3</w:t>
    </w:r>
    <w:r w:rsidR="00AA1202" w:rsidRPr="00533F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40D5" w14:textId="77777777" w:rsidR="00B8584D" w:rsidRDefault="00B8584D" w:rsidP="005A7565">
      <w:r>
        <w:separator/>
      </w:r>
    </w:p>
    <w:p w14:paraId="55AA1BEC" w14:textId="77777777" w:rsidR="00B8584D" w:rsidRDefault="00B8584D"/>
  </w:footnote>
  <w:footnote w:type="continuationSeparator" w:id="0">
    <w:p w14:paraId="204C52B7" w14:textId="77777777" w:rsidR="00B8584D" w:rsidRDefault="00B8584D" w:rsidP="005A7565">
      <w:r>
        <w:continuationSeparator/>
      </w:r>
    </w:p>
    <w:p w14:paraId="2B0E0322" w14:textId="77777777" w:rsidR="00B8584D" w:rsidRDefault="00B8584D"/>
  </w:footnote>
  <w:footnote w:type="continuationNotice" w:id="1">
    <w:p w14:paraId="7CB11A7F" w14:textId="77777777" w:rsidR="00B8584D" w:rsidRDefault="00B8584D"/>
    <w:p w14:paraId="31527984" w14:textId="77777777" w:rsidR="00B8584D" w:rsidRDefault="00B858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57352">
    <w:abstractNumId w:val="2"/>
  </w:num>
  <w:num w:numId="2" w16cid:durableId="678308914">
    <w:abstractNumId w:val="6"/>
  </w:num>
  <w:num w:numId="3" w16cid:durableId="97650806">
    <w:abstractNumId w:val="7"/>
  </w:num>
  <w:num w:numId="4" w16cid:durableId="768279313">
    <w:abstractNumId w:val="5"/>
  </w:num>
  <w:num w:numId="5" w16cid:durableId="381830193">
    <w:abstractNumId w:val="8"/>
  </w:num>
  <w:num w:numId="6" w16cid:durableId="1126505131">
    <w:abstractNumId w:val="3"/>
  </w:num>
  <w:num w:numId="7" w16cid:durableId="1917933147">
    <w:abstractNumId w:val="4"/>
  </w:num>
  <w:num w:numId="8" w16cid:durableId="1171725026">
    <w:abstractNumId w:val="9"/>
  </w:num>
  <w:num w:numId="9" w16cid:durableId="1547332151">
    <w:abstractNumId w:val="1"/>
  </w:num>
  <w:num w:numId="10" w16cid:durableId="1712731198">
    <w:abstractNumId w:val="0"/>
  </w:num>
  <w:num w:numId="11" w16cid:durableId="519465823">
    <w:abstractNumId w:val="1"/>
  </w:num>
  <w:num w:numId="12" w16cid:durableId="1811826386">
    <w:abstractNumId w:val="0"/>
  </w:num>
  <w:num w:numId="13" w16cid:durableId="622882143">
    <w:abstractNumId w:val="1"/>
  </w:num>
  <w:num w:numId="14" w16cid:durableId="1216626116">
    <w:abstractNumId w:val="0"/>
  </w:num>
  <w:num w:numId="15" w16cid:durableId="838621945">
    <w:abstractNumId w:val="1"/>
  </w:num>
  <w:num w:numId="16" w16cid:durableId="1570574064">
    <w:abstractNumId w:val="0"/>
  </w:num>
  <w:num w:numId="17" w16cid:durableId="1135948702">
    <w:abstractNumId w:val="1"/>
  </w:num>
  <w:num w:numId="18" w16cid:durableId="252209839">
    <w:abstractNumId w:val="0"/>
  </w:num>
  <w:num w:numId="19" w16cid:durableId="1598050779">
    <w:abstractNumId w:val="1"/>
  </w:num>
  <w:num w:numId="20" w16cid:durableId="1656105174">
    <w:abstractNumId w:val="0"/>
  </w:num>
  <w:num w:numId="21" w16cid:durableId="631517893">
    <w:abstractNumId w:val="1"/>
  </w:num>
  <w:num w:numId="22" w16cid:durableId="1382290241">
    <w:abstractNumId w:val="0"/>
  </w:num>
  <w:num w:numId="23" w16cid:durableId="1296181204">
    <w:abstractNumId w:val="1"/>
  </w:num>
  <w:num w:numId="24" w16cid:durableId="736245284">
    <w:abstractNumId w:val="0"/>
  </w:num>
  <w:num w:numId="25" w16cid:durableId="1414012452">
    <w:abstractNumId w:val="1"/>
  </w:num>
  <w:num w:numId="26" w16cid:durableId="1774782639">
    <w:abstractNumId w:val="0"/>
  </w:num>
  <w:num w:numId="27" w16cid:durableId="509176139">
    <w:abstractNumId w:val="1"/>
  </w:num>
  <w:num w:numId="28" w16cid:durableId="1900942379">
    <w:abstractNumId w:val="0"/>
  </w:num>
  <w:num w:numId="29" w16cid:durableId="570309468">
    <w:abstractNumId w:val="1"/>
  </w:num>
  <w:num w:numId="30" w16cid:durableId="2016494791">
    <w:abstractNumId w:val="0"/>
  </w:num>
  <w:num w:numId="31" w16cid:durableId="386032041">
    <w:abstractNumId w:val="1"/>
  </w:num>
  <w:num w:numId="32" w16cid:durableId="442923670">
    <w:abstractNumId w:val="0"/>
  </w:num>
  <w:num w:numId="33" w16cid:durableId="1328822942">
    <w:abstractNumId w:val="1"/>
  </w:num>
  <w:num w:numId="34" w16cid:durableId="130249583">
    <w:abstractNumId w:val="0"/>
  </w:num>
  <w:num w:numId="35" w16cid:durableId="646980952">
    <w:abstractNumId w:val="1"/>
  </w:num>
  <w:num w:numId="36" w16cid:durableId="745492961">
    <w:abstractNumId w:val="0"/>
  </w:num>
  <w:num w:numId="37" w16cid:durableId="640035421">
    <w:abstractNumId w:val="1"/>
  </w:num>
  <w:num w:numId="38" w16cid:durableId="1234971086">
    <w:abstractNumId w:val="0"/>
  </w:num>
  <w:num w:numId="39" w16cid:durableId="329217683">
    <w:abstractNumId w:val="1"/>
  </w:num>
  <w:num w:numId="40" w16cid:durableId="1043167439">
    <w:abstractNumId w:val="0"/>
  </w:num>
  <w:num w:numId="41" w16cid:durableId="1251427732">
    <w:abstractNumId w:val="1"/>
  </w:num>
  <w:num w:numId="42" w16cid:durableId="107312286">
    <w:abstractNumId w:val="0"/>
  </w:num>
  <w:num w:numId="43" w16cid:durableId="499539337">
    <w:abstractNumId w:val="1"/>
  </w:num>
  <w:num w:numId="44" w16cid:durableId="1116027458">
    <w:abstractNumId w:val="0"/>
  </w:num>
  <w:num w:numId="45" w16cid:durableId="1277830080">
    <w:abstractNumId w:val="1"/>
  </w:num>
  <w:num w:numId="46" w16cid:durableId="394010993">
    <w:abstractNumId w:val="0"/>
  </w:num>
  <w:num w:numId="47" w16cid:durableId="273636985">
    <w:abstractNumId w:val="1"/>
  </w:num>
  <w:num w:numId="48" w16cid:durableId="126773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B7B"/>
    <w:rsid w:val="000208CD"/>
    <w:rsid w:val="00021C23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57C9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6D88"/>
    <w:rsid w:val="001E79E6"/>
    <w:rsid w:val="001E7B7B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4593"/>
    <w:rsid w:val="002A62EF"/>
    <w:rsid w:val="002C44FA"/>
    <w:rsid w:val="002D27A9"/>
    <w:rsid w:val="002E5A4F"/>
    <w:rsid w:val="00306AAD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725C4"/>
    <w:rsid w:val="004838AB"/>
    <w:rsid w:val="004C4A7A"/>
    <w:rsid w:val="004C7FEE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C714F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5649"/>
    <w:rsid w:val="008524B4"/>
    <w:rsid w:val="00854487"/>
    <w:rsid w:val="008571D9"/>
    <w:rsid w:val="00873ED0"/>
    <w:rsid w:val="00895777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23D2E"/>
    <w:rsid w:val="00A33C4E"/>
    <w:rsid w:val="00A41DE1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5B90"/>
    <w:rsid w:val="00B57066"/>
    <w:rsid w:val="00B67F1C"/>
    <w:rsid w:val="00B703F2"/>
    <w:rsid w:val="00B7237E"/>
    <w:rsid w:val="00B77C69"/>
    <w:rsid w:val="00B814C4"/>
    <w:rsid w:val="00B8192E"/>
    <w:rsid w:val="00B8584D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4ED6"/>
    <w:rsid w:val="00C306A5"/>
    <w:rsid w:val="00C33D13"/>
    <w:rsid w:val="00C35232"/>
    <w:rsid w:val="00C36978"/>
    <w:rsid w:val="00C44C32"/>
    <w:rsid w:val="00C4678E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E11D3"/>
    <w:rsid w:val="00CE6B42"/>
    <w:rsid w:val="00D05EC7"/>
    <w:rsid w:val="00D05ED1"/>
    <w:rsid w:val="00D255F1"/>
    <w:rsid w:val="00D309EA"/>
    <w:rsid w:val="00D40BDA"/>
    <w:rsid w:val="00D83A1D"/>
    <w:rsid w:val="00D965EB"/>
    <w:rsid w:val="00D96CEB"/>
    <w:rsid w:val="00DA1702"/>
    <w:rsid w:val="00DC2E06"/>
    <w:rsid w:val="00DD5D6E"/>
    <w:rsid w:val="00DF0EB6"/>
    <w:rsid w:val="00DF741D"/>
    <w:rsid w:val="00E105CB"/>
    <w:rsid w:val="00E140A2"/>
    <w:rsid w:val="00E23361"/>
    <w:rsid w:val="00E32EC6"/>
    <w:rsid w:val="00E44059"/>
    <w:rsid w:val="00E46BD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D586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F9456D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E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Templates\Modern%20multi-pag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C5CDB37F8743349270EB9F714FE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C12D0-3835-45FB-AF9F-284780DCBBF4}"/>
      </w:docPartPr>
      <w:docPartBody>
        <w:p w:rsidR="00E77DC3" w:rsidRDefault="00000000">
          <w:pPr>
            <w:pStyle w:val="09C5CDB37F8743349270EB9F714FEAFA"/>
          </w:pPr>
          <w:r>
            <w:t>Objective</w:t>
          </w:r>
        </w:p>
      </w:docPartBody>
    </w:docPart>
    <w:docPart>
      <w:docPartPr>
        <w:name w:val="425B9AA6DB11428A8111E698AAEEB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8ED6A-6469-42FB-9C73-CD3E4F093E57}"/>
      </w:docPartPr>
      <w:docPartBody>
        <w:p w:rsidR="00E77DC3" w:rsidRDefault="00000000">
          <w:pPr>
            <w:pStyle w:val="425B9AA6DB11428A8111E698AAEEB90E"/>
          </w:pPr>
          <w:r w:rsidRPr="00CB1046">
            <w:t>Education</w:t>
          </w:r>
        </w:p>
      </w:docPartBody>
    </w:docPart>
    <w:docPart>
      <w:docPartPr>
        <w:name w:val="6C5C112491D940A984006D2BC8CDE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D70AD-A02D-4F01-8C18-3DF0C916B59E}"/>
      </w:docPartPr>
      <w:docPartBody>
        <w:p w:rsidR="00E77DC3" w:rsidRDefault="00000000">
          <w:pPr>
            <w:pStyle w:val="6C5C112491D940A984006D2BC8CDE0D6"/>
          </w:pPr>
          <w:r>
            <w:t>Honors and awards</w:t>
          </w:r>
        </w:p>
      </w:docPartBody>
    </w:docPart>
    <w:docPart>
      <w:docPartPr>
        <w:name w:val="6A27A5C84E564E75873D48090046D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5959D-8641-4095-A959-05D81F24A461}"/>
      </w:docPartPr>
      <w:docPartBody>
        <w:p w:rsidR="00E77DC3" w:rsidRDefault="00000000">
          <w:pPr>
            <w:pStyle w:val="6A27A5C84E564E75873D48090046D50B"/>
          </w:pPr>
          <w:r>
            <w:t>Research experience</w:t>
          </w:r>
        </w:p>
      </w:docPartBody>
    </w:docPart>
    <w:docPart>
      <w:docPartPr>
        <w:name w:val="C88E55C0C89A474BA5CDF6884595D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29E65-8437-4939-9373-15BF5FB2222D}"/>
      </w:docPartPr>
      <w:docPartBody>
        <w:p w:rsidR="00E77DC3" w:rsidRDefault="00000000">
          <w:pPr>
            <w:pStyle w:val="C88E55C0C89A474BA5CDF6884595D315"/>
          </w:pPr>
          <w:r w:rsidRPr="003B19FB">
            <w:t>Community service</w:t>
          </w:r>
        </w:p>
      </w:docPartBody>
    </w:docPart>
    <w:docPart>
      <w:docPartPr>
        <w:name w:val="3094FA9333AC4143AB96415B9AE9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FD105-3F5E-467C-AEEB-83AA49007DA0}"/>
      </w:docPartPr>
      <w:docPartBody>
        <w:p w:rsidR="00E77DC3" w:rsidRDefault="00000000">
          <w:pPr>
            <w:pStyle w:val="3094FA9333AC4143AB96415B9AE9F58E"/>
          </w:pPr>
          <w:r>
            <w:t>Languages</w:t>
          </w:r>
        </w:p>
      </w:docPartBody>
    </w:docPart>
    <w:docPart>
      <w:docPartPr>
        <w:name w:val="456CA370F8AF46E487EC1E75CD74D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8842-E7D2-4218-9771-10AB502B6F3D}"/>
      </w:docPartPr>
      <w:docPartBody>
        <w:p w:rsidR="00E77DC3" w:rsidRDefault="00000000">
          <w:pPr>
            <w:pStyle w:val="456CA370F8AF46E487EC1E75CD74DC25"/>
          </w:pPr>
          <w:r>
            <w:t>Native language</w:t>
          </w:r>
        </w:p>
      </w:docPartBody>
    </w:docPart>
    <w:docPart>
      <w:docPartPr>
        <w:name w:val="8A57909A7A0248D7B647EB120C53F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E3AE8-9BF7-4F82-8973-46F300596636}"/>
      </w:docPartPr>
      <w:docPartBody>
        <w:p w:rsidR="00E77DC3" w:rsidRDefault="00000000">
          <w:pPr>
            <w:pStyle w:val="8A57909A7A0248D7B647EB120C53F499"/>
          </w:pPr>
          <w:r>
            <w:t>Computer skills</w:t>
          </w:r>
        </w:p>
      </w:docPartBody>
    </w:docPart>
    <w:docPart>
      <w:docPartPr>
        <w:name w:val="63923DEB91C143788D2E9BEB584ED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8F94B-F546-4419-A377-C1156BA9AE5A}"/>
      </w:docPartPr>
      <w:docPartBody>
        <w:p w:rsidR="00E77DC3" w:rsidRDefault="00000000">
          <w:pPr>
            <w:pStyle w:val="63923DEB91C143788D2E9BEB584ED6F1"/>
          </w:pPr>
          <w:r w:rsidRPr="003B19FB">
            <w:t>Programming</w:t>
          </w:r>
        </w:p>
      </w:docPartBody>
    </w:docPart>
    <w:docPart>
      <w:docPartPr>
        <w:name w:val="78255CAC718443B69541012702B15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59635-E225-4CCE-801D-AD903A3FB075}"/>
      </w:docPartPr>
      <w:docPartBody>
        <w:p w:rsidR="00E77DC3" w:rsidRDefault="00000000">
          <w:pPr>
            <w:pStyle w:val="78255CAC718443B69541012702B15506"/>
          </w:pPr>
          <w:r w:rsidRPr="003B19FB">
            <w:t>Platforms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C1"/>
    <w:rsid w:val="0070229F"/>
    <w:rsid w:val="007A38C1"/>
    <w:rsid w:val="00BE46D7"/>
    <w:rsid w:val="00E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C5CDB37F8743349270EB9F714FEAFA">
    <w:name w:val="09C5CDB37F8743349270EB9F714FEAFA"/>
  </w:style>
  <w:style w:type="paragraph" w:customStyle="1" w:styleId="425B9AA6DB11428A8111E698AAEEB90E">
    <w:name w:val="425B9AA6DB11428A8111E698AAEEB90E"/>
  </w:style>
  <w:style w:type="paragraph" w:customStyle="1" w:styleId="6C5C112491D940A984006D2BC8CDE0D6">
    <w:name w:val="6C5C112491D940A984006D2BC8CDE0D6"/>
  </w:style>
  <w:style w:type="paragraph" w:customStyle="1" w:styleId="6A27A5C84E564E75873D48090046D50B">
    <w:name w:val="6A27A5C84E564E75873D48090046D50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8E55C0C89A474BA5CDF6884595D315">
    <w:name w:val="C88E55C0C89A474BA5CDF6884595D315"/>
  </w:style>
  <w:style w:type="paragraph" w:customStyle="1" w:styleId="3094FA9333AC4143AB96415B9AE9F58E">
    <w:name w:val="3094FA9333AC4143AB96415B9AE9F58E"/>
  </w:style>
  <w:style w:type="paragraph" w:customStyle="1" w:styleId="456CA370F8AF46E487EC1E75CD74DC25">
    <w:name w:val="456CA370F8AF46E487EC1E75CD74DC25"/>
  </w:style>
  <w:style w:type="paragraph" w:customStyle="1" w:styleId="8A57909A7A0248D7B647EB120C53F499">
    <w:name w:val="8A57909A7A0248D7B647EB120C53F499"/>
  </w:style>
  <w:style w:type="paragraph" w:customStyle="1" w:styleId="63923DEB91C143788D2E9BEB584ED6F1">
    <w:name w:val="63923DEB91C143788D2E9BEB584ED6F1"/>
  </w:style>
  <w:style w:type="paragraph" w:customStyle="1" w:styleId="78255CAC718443B69541012702B15506">
    <w:name w:val="78255CAC718443B69541012702B15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26E2189-D211-4EF3-B5FA-5B78FBAFE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DC95FE-2BE6-460C-9B2E-B7960BEA6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5D2C8-6850-4290-ADCF-6EF21E5F61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2024-02-05T04:35:00Z</dcterms:created>
  <dcterms:modified xsi:type="dcterms:W3CDTF">2024-02-18T15:35:00Z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